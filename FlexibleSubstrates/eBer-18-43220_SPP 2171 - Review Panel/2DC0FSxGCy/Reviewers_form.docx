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AD" w:rsidRDefault="008509AD" w:rsidP="008509AD">
      <w:pPr>
        <w:rPr>
          <w:lang w:val="en-US"/>
        </w:rPr>
      </w:pPr>
    </w:p>
    <w:p w:rsidR="008509AD" w:rsidRPr="008509AD" w:rsidRDefault="008509AD" w:rsidP="008509AD">
      <w:pPr>
        <w:rPr>
          <w:b/>
          <w:lang w:val="en-US"/>
        </w:rPr>
      </w:pPr>
      <w:r w:rsidRPr="008509AD">
        <w:rPr>
          <w:b/>
          <w:lang w:val="en-US"/>
        </w:rPr>
        <w:t>DF</w:t>
      </w:r>
      <w:r w:rsidR="00907186">
        <w:rPr>
          <w:b/>
          <w:lang w:val="en-US"/>
        </w:rPr>
        <w:t>G- Priority Program SPP 21</w:t>
      </w:r>
      <w:r w:rsidR="00BD7FB5">
        <w:rPr>
          <w:b/>
          <w:lang w:val="en-US"/>
        </w:rPr>
        <w:t>71</w:t>
      </w:r>
      <w:r w:rsidR="00907186">
        <w:rPr>
          <w:b/>
          <w:lang w:val="en-US"/>
        </w:rPr>
        <w:t xml:space="preserve"> </w:t>
      </w:r>
      <w:r w:rsidRPr="008509AD">
        <w:rPr>
          <w:b/>
          <w:lang w:val="en-US"/>
        </w:rPr>
        <w:t>“</w:t>
      </w:r>
      <w:r w:rsidR="00BD7FB5" w:rsidRPr="00BD7FB5">
        <w:rPr>
          <w:b/>
          <w:lang w:val="en-US"/>
        </w:rPr>
        <w:t>Dynamic wetting of flexible, adaptive an</w:t>
      </w:r>
      <w:r w:rsidR="00BD7FB5">
        <w:rPr>
          <w:b/>
          <w:lang w:val="en-US"/>
        </w:rPr>
        <w:t>d switchable surfaces</w:t>
      </w:r>
      <w:r w:rsidRPr="008509AD">
        <w:rPr>
          <w:b/>
          <w:lang w:val="en-US"/>
        </w:rPr>
        <w:t>”</w:t>
      </w:r>
    </w:p>
    <w:p w:rsidR="008509AD" w:rsidRDefault="008509AD" w:rsidP="008509AD">
      <w:pPr>
        <w:rPr>
          <w:lang w:val="en-US"/>
        </w:rPr>
      </w:pPr>
    </w:p>
    <w:p w:rsidR="008509AD" w:rsidRDefault="008509AD" w:rsidP="008509AD">
      <w:pPr>
        <w:rPr>
          <w:lang w:val="en-US"/>
        </w:rPr>
      </w:pPr>
      <w:r>
        <w:rPr>
          <w:lang w:val="en-US"/>
        </w:rPr>
        <w:t xml:space="preserve">Reviewer: </w:t>
      </w:r>
    </w:p>
    <w:p w:rsidR="008509AD" w:rsidRDefault="008509AD" w:rsidP="008509AD">
      <w:pPr>
        <w:rPr>
          <w:lang w:val="en-US"/>
        </w:rPr>
      </w:pPr>
      <w:bookmarkStart w:id="0" w:name="_GoBack"/>
      <w:bookmarkEnd w:id="0"/>
    </w:p>
    <w:p w:rsidR="008509AD" w:rsidRDefault="008509AD" w:rsidP="008509AD">
      <w:pPr>
        <w:rPr>
          <w:lang w:val="en-US"/>
        </w:rPr>
      </w:pPr>
      <w:r>
        <w:rPr>
          <w:lang w:val="en-US"/>
        </w:rPr>
        <w:t>Address:</w:t>
      </w:r>
    </w:p>
    <w:p w:rsidR="008509AD" w:rsidRDefault="008509AD" w:rsidP="008509AD">
      <w:pPr>
        <w:rPr>
          <w:lang w:val="en-US"/>
        </w:rPr>
      </w:pPr>
    </w:p>
    <w:p w:rsidR="008509AD" w:rsidRDefault="008509AD" w:rsidP="008509AD">
      <w:pPr>
        <w:rPr>
          <w:lang w:val="en-US"/>
        </w:rPr>
      </w:pPr>
      <w:r>
        <w:rPr>
          <w:lang w:val="en-US"/>
        </w:rPr>
        <w:t>Reference-No. Proposal:</w:t>
      </w:r>
    </w:p>
    <w:p w:rsidR="008509AD" w:rsidRDefault="008509AD" w:rsidP="008509AD">
      <w:pPr>
        <w:rPr>
          <w:lang w:val="en-US"/>
        </w:rPr>
      </w:pPr>
    </w:p>
    <w:p w:rsidR="008509AD" w:rsidRDefault="008509AD" w:rsidP="008509AD">
      <w:pPr>
        <w:rPr>
          <w:lang w:val="en-US"/>
        </w:rPr>
      </w:pPr>
      <w:r>
        <w:rPr>
          <w:lang w:val="en-US"/>
        </w:rPr>
        <w:t xml:space="preserve">Name Applicant: </w:t>
      </w:r>
    </w:p>
    <w:p w:rsidR="008509AD" w:rsidRDefault="008509AD" w:rsidP="008509AD">
      <w:pPr>
        <w:rPr>
          <w:lang w:val="en-US"/>
        </w:rPr>
      </w:pPr>
    </w:p>
    <w:p w:rsidR="008509AD" w:rsidRDefault="008509AD" w:rsidP="008509AD">
      <w:pPr>
        <w:rPr>
          <w:lang w:val="en-US"/>
        </w:rPr>
      </w:pP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Please rate the proposals you have been assigned to using the following scale:</w:t>
      </w:r>
    </w:p>
    <w:p w:rsidR="008509AD" w:rsidRPr="008509AD" w:rsidRDefault="008509AD" w:rsidP="008509AD">
      <w:pPr>
        <w:rPr>
          <w:lang w:val="en-US"/>
        </w:rPr>
      </w:pP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5: outstanding, should be funded with highest priority (to b</w:t>
      </w:r>
      <w:r>
        <w:rPr>
          <w:lang w:val="en-US"/>
        </w:rPr>
        <w:t xml:space="preserve">e used only once </w:t>
      </w:r>
      <w:r w:rsidRPr="008509AD">
        <w:rPr>
          <w:lang w:val="en-US"/>
        </w:rPr>
        <w:t>per reviewer)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4: very good, should be funded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3: good, should be funded, if financial restrictions allow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2: (in principle) good, but some points have to be discussed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1: poor, should not be funded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0: not within the scope of the priority program</w:t>
      </w:r>
    </w:p>
    <w:p w:rsidR="008509AD" w:rsidRPr="008509AD" w:rsidRDefault="008509AD" w:rsidP="008509AD">
      <w:pPr>
        <w:rPr>
          <w:lang w:val="en-US"/>
        </w:rPr>
      </w:pP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Please focus on the following aspects:</w:t>
      </w:r>
    </w:p>
    <w:p w:rsidR="008509AD" w:rsidRPr="008509AD" w:rsidRDefault="008509AD" w:rsidP="008509AD">
      <w:pPr>
        <w:rPr>
          <w:lang w:val="en-US"/>
        </w:rPr>
      </w:pP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1.</w:t>
      </w:r>
      <w:r w:rsidRPr="008509AD">
        <w:rPr>
          <w:lang w:val="en-US"/>
        </w:rPr>
        <w:tab/>
        <w:t>Quality of the project and the preliminary work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2.</w:t>
      </w:r>
      <w:r w:rsidRPr="008509AD">
        <w:rPr>
          <w:lang w:val="en-US"/>
        </w:rPr>
        <w:tab/>
        <w:t>Qualification of the applicants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3.</w:t>
      </w:r>
      <w:r w:rsidRPr="008509AD">
        <w:rPr>
          <w:lang w:val="en-US"/>
        </w:rPr>
        <w:tab/>
        <w:t>Objectives and Work Program</w:t>
      </w:r>
    </w:p>
    <w:p w:rsidR="008509AD" w:rsidRPr="008509AD" w:rsidRDefault="008509AD" w:rsidP="008509AD">
      <w:pPr>
        <w:rPr>
          <w:lang w:val="en-US"/>
        </w:rPr>
      </w:pPr>
      <w:r w:rsidRPr="008509AD">
        <w:rPr>
          <w:lang w:val="en-US"/>
        </w:rPr>
        <w:t>4.</w:t>
      </w:r>
      <w:r w:rsidRPr="008509AD">
        <w:rPr>
          <w:lang w:val="en-US"/>
        </w:rPr>
        <w:tab/>
        <w:t>Scientific Contribution of the project to the main aims of priority program</w:t>
      </w:r>
    </w:p>
    <w:p w:rsidR="00F67FB2" w:rsidRDefault="008509AD" w:rsidP="008509AD">
      <w:pPr>
        <w:rPr>
          <w:lang w:val="en-US"/>
        </w:rPr>
      </w:pPr>
      <w:r w:rsidRPr="008509AD">
        <w:rPr>
          <w:lang w:val="en-US"/>
        </w:rPr>
        <w:t>5.</w:t>
      </w:r>
      <w:r w:rsidRPr="008509AD">
        <w:rPr>
          <w:lang w:val="en-US"/>
        </w:rPr>
        <w:tab/>
        <w:t>Recommendation Concerning the Extent of Funding</w:t>
      </w:r>
    </w:p>
    <w:p w:rsidR="008509AD" w:rsidRDefault="008509AD" w:rsidP="008509AD">
      <w:pPr>
        <w:rPr>
          <w:lang w:val="en-US"/>
        </w:rPr>
      </w:pPr>
    </w:p>
    <w:p w:rsidR="008509AD" w:rsidRPr="008509AD" w:rsidRDefault="008509AD" w:rsidP="008509AD">
      <w:pPr>
        <w:rPr>
          <w:b/>
          <w:lang w:val="en-US"/>
        </w:rPr>
      </w:pPr>
      <w:r w:rsidRPr="008509AD">
        <w:rPr>
          <w:b/>
          <w:lang w:val="en-US"/>
        </w:rPr>
        <w:t>Review:</w:t>
      </w:r>
    </w:p>
    <w:p w:rsidR="008509AD" w:rsidRDefault="008509AD" w:rsidP="008509AD">
      <w:pPr>
        <w:rPr>
          <w:lang w:val="en-US"/>
        </w:rPr>
      </w:pPr>
    </w:p>
    <w:p w:rsidR="008509AD" w:rsidRPr="008509AD" w:rsidRDefault="008509AD" w:rsidP="008509AD">
      <w:pPr>
        <w:rPr>
          <w:lang w:val="en-US"/>
        </w:rPr>
      </w:pPr>
    </w:p>
    <w:sectPr w:rsidR="008509AD" w:rsidRPr="008509AD" w:rsidSect="003B4C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276" w:right="1134" w:bottom="454" w:left="1191" w:header="72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D3B" w:rsidRDefault="009D1D3B" w:rsidP="003B4C18">
      <w:r>
        <w:separator/>
      </w:r>
    </w:p>
  </w:endnote>
  <w:endnote w:type="continuationSeparator" w:id="0">
    <w:p w:rsidR="009D1D3B" w:rsidRDefault="009D1D3B" w:rsidP="003B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Frutiger Bold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DFG-TTF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D3B" w:rsidRDefault="009D1D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D3B" w:rsidRDefault="009D1D3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46"/>
      <w:gridCol w:w="3961"/>
      <w:gridCol w:w="2268"/>
    </w:tblGrid>
    <w:tr w:rsidR="009D1D3B">
      <w:tc>
        <w:tcPr>
          <w:tcW w:w="4046" w:type="dxa"/>
        </w:tcPr>
        <w:p w:rsidR="009D1D3B" w:rsidRDefault="009D1D3B"/>
      </w:tc>
      <w:tc>
        <w:tcPr>
          <w:tcW w:w="3961" w:type="dxa"/>
        </w:tcPr>
        <w:p w:rsidR="009D1D3B" w:rsidRDefault="009D1D3B"/>
      </w:tc>
      <w:tc>
        <w:tcPr>
          <w:tcW w:w="2268" w:type="dxa"/>
        </w:tcPr>
        <w:p w:rsidR="009D1D3B" w:rsidRDefault="009D1D3B"/>
      </w:tc>
    </w:tr>
  </w:tbl>
  <w:p w:rsidR="009D1D3B" w:rsidRDefault="009D1D3B">
    <w:pPr>
      <w:pStyle w:val="Kopf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D3B" w:rsidRDefault="009D1D3B" w:rsidP="003B4C18">
      <w:r>
        <w:separator/>
      </w:r>
    </w:p>
  </w:footnote>
  <w:footnote w:type="continuationSeparator" w:id="0">
    <w:p w:rsidR="009D1D3B" w:rsidRDefault="009D1D3B" w:rsidP="003B4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D3B" w:rsidRDefault="00E902DA">
    <w:pPr>
      <w:pStyle w:val="Kopfzeile"/>
      <w:framePr w:wrap="around" w:vAnchor="text" w:hAnchor="margin" w:xAlign="center" w:y="1"/>
      <w:rPr>
        <w:rStyle w:val="Seitenzahl"/>
        <w:rFonts w:eastAsiaTheme="minorEastAsia"/>
      </w:rPr>
    </w:pPr>
    <w:r>
      <w:rPr>
        <w:rStyle w:val="Seitenzahl"/>
        <w:rFonts w:eastAsiaTheme="minorEastAsia"/>
      </w:rPr>
      <w:fldChar w:fldCharType="begin"/>
    </w:r>
    <w:r w:rsidR="009D1D3B">
      <w:rPr>
        <w:rStyle w:val="Seitenzahl"/>
        <w:rFonts w:eastAsiaTheme="minorEastAsia"/>
      </w:rPr>
      <w:instrText xml:space="preserve">PAGE  </w:instrText>
    </w:r>
    <w:r>
      <w:rPr>
        <w:rStyle w:val="Seitenzahl"/>
        <w:rFonts w:eastAsiaTheme="minorEastAsia"/>
      </w:rPr>
      <w:fldChar w:fldCharType="end"/>
    </w:r>
  </w:p>
  <w:p w:rsidR="009D1D3B" w:rsidRDefault="009D1D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D3B" w:rsidRDefault="00E902DA">
    <w:pPr>
      <w:pStyle w:val="Kopfzeile"/>
      <w:framePr w:wrap="around" w:vAnchor="text" w:hAnchor="margin" w:xAlign="center" w:y="1"/>
      <w:rPr>
        <w:rStyle w:val="Seitenzahl"/>
        <w:rFonts w:eastAsiaTheme="minorEastAsia"/>
      </w:rPr>
    </w:pPr>
    <w:r>
      <w:rPr>
        <w:rStyle w:val="Seitenzahl"/>
        <w:rFonts w:eastAsiaTheme="minorEastAsia"/>
      </w:rPr>
      <w:fldChar w:fldCharType="begin"/>
    </w:r>
    <w:r w:rsidR="009D1D3B">
      <w:rPr>
        <w:rStyle w:val="Seitenzahl"/>
        <w:rFonts w:eastAsiaTheme="minorEastAsia"/>
      </w:rPr>
      <w:instrText xml:space="preserve">PAGE  </w:instrText>
    </w:r>
    <w:r>
      <w:rPr>
        <w:rStyle w:val="Seitenzahl"/>
        <w:rFonts w:eastAsiaTheme="minorEastAsia"/>
      </w:rPr>
      <w:fldChar w:fldCharType="separate"/>
    </w:r>
    <w:r w:rsidR="009D1D3B">
      <w:rPr>
        <w:rStyle w:val="Seitenzahl"/>
        <w:rFonts w:eastAsiaTheme="minorEastAsia"/>
        <w:noProof/>
      </w:rPr>
      <w:t>2</w:t>
    </w:r>
    <w:r>
      <w:rPr>
        <w:rStyle w:val="Seitenzahl"/>
        <w:rFonts w:eastAsiaTheme="minorEastAsia"/>
      </w:rPr>
      <w:fldChar w:fldCharType="end"/>
    </w:r>
  </w:p>
  <w:p w:rsidR="009D1D3B" w:rsidRDefault="009D1D3B">
    <w:r>
      <w:tab/>
    </w:r>
  </w:p>
  <w:p w:rsidR="009D1D3B" w:rsidRDefault="009D1D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D3B" w:rsidRDefault="009D1D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85C"/>
    <w:multiLevelType w:val="hybridMultilevel"/>
    <w:tmpl w:val="B1EC359A"/>
    <w:lvl w:ilvl="0" w:tplc="3C088B00">
      <w:start w:val="1"/>
      <w:numFmt w:val="decimal"/>
      <w:pStyle w:val="F-Numerischfett"/>
      <w:lvlText w:val="%1."/>
      <w:lvlJc w:val="left"/>
      <w:pPr>
        <w:tabs>
          <w:tab w:val="num" w:pos="360"/>
        </w:tabs>
        <w:ind w:left="360" w:hanging="360"/>
      </w:p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FC4414"/>
    <w:multiLevelType w:val="hybridMultilevel"/>
    <w:tmpl w:val="284675F2"/>
    <w:lvl w:ilvl="0" w:tplc="FACAD3A0">
      <w:start w:val="1"/>
      <w:numFmt w:val="bullet"/>
      <w:pStyle w:val="F-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E88AA46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4E26C93"/>
    <w:multiLevelType w:val="hybridMultilevel"/>
    <w:tmpl w:val="339EC65E"/>
    <w:lvl w:ilvl="0" w:tplc="C108E2A0">
      <w:start w:val="1"/>
      <w:numFmt w:val="bullet"/>
      <w:pStyle w:val="F-AufzhlungEinrck"/>
      <w:lvlText w:val="-"/>
      <w:lvlJc w:val="left"/>
      <w:pPr>
        <w:tabs>
          <w:tab w:val="num" w:pos="1080"/>
        </w:tabs>
        <w:ind w:left="1060" w:hanging="34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6207E7"/>
    <w:multiLevelType w:val="hybridMultilevel"/>
    <w:tmpl w:val="1C509A30"/>
    <w:lvl w:ilvl="0" w:tplc="710651B6">
      <w:start w:val="1"/>
      <w:numFmt w:val="decimal"/>
      <w:pStyle w:val="F-Numerisch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42B76F8"/>
    <w:multiLevelType w:val="hybridMultilevel"/>
    <w:tmpl w:val="D95E6858"/>
    <w:lvl w:ilvl="0" w:tplc="E626F108">
      <w:start w:val="1"/>
      <w:numFmt w:val="bullet"/>
      <w:pStyle w:val="F-Unterbetreff-bezu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96D4B"/>
    <w:multiLevelType w:val="hybridMultilevel"/>
    <w:tmpl w:val="83E8D2BC"/>
    <w:lvl w:ilvl="0" w:tplc="C5D87DC2">
      <w:start w:val="1"/>
      <w:numFmt w:val="bullet"/>
      <w:pStyle w:val="F-Aufzhlungfett"/>
      <w:lvlText w:val="-"/>
      <w:lvlJc w:val="left"/>
      <w:pPr>
        <w:tabs>
          <w:tab w:val="num" w:pos="360"/>
        </w:tabs>
        <w:ind w:left="340" w:hanging="34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09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42"/>
    <w:rsid w:val="00025F06"/>
    <w:rsid w:val="0003547B"/>
    <w:rsid w:val="00040039"/>
    <w:rsid w:val="00042FBE"/>
    <w:rsid w:val="0005602A"/>
    <w:rsid w:val="00064F4B"/>
    <w:rsid w:val="00071892"/>
    <w:rsid w:val="0007677A"/>
    <w:rsid w:val="0008179C"/>
    <w:rsid w:val="00087C0B"/>
    <w:rsid w:val="000905C4"/>
    <w:rsid w:val="000B096D"/>
    <w:rsid w:val="000C1F3F"/>
    <w:rsid w:val="000E0DF6"/>
    <w:rsid w:val="000E3484"/>
    <w:rsid w:val="000E7020"/>
    <w:rsid w:val="0010269E"/>
    <w:rsid w:val="0011264B"/>
    <w:rsid w:val="0011470C"/>
    <w:rsid w:val="00114F4C"/>
    <w:rsid w:val="001252BC"/>
    <w:rsid w:val="001405D1"/>
    <w:rsid w:val="00141B60"/>
    <w:rsid w:val="0015477E"/>
    <w:rsid w:val="001552F4"/>
    <w:rsid w:val="00184A82"/>
    <w:rsid w:val="00185FA9"/>
    <w:rsid w:val="001A69A5"/>
    <w:rsid w:val="001B0BFB"/>
    <w:rsid w:val="001B4D64"/>
    <w:rsid w:val="001B7617"/>
    <w:rsid w:val="001C02A1"/>
    <w:rsid w:val="001D1FF0"/>
    <w:rsid w:val="001D4B4A"/>
    <w:rsid w:val="001F27B0"/>
    <w:rsid w:val="001F4333"/>
    <w:rsid w:val="001F7603"/>
    <w:rsid w:val="00202E6E"/>
    <w:rsid w:val="00220BCB"/>
    <w:rsid w:val="00222453"/>
    <w:rsid w:val="002407D0"/>
    <w:rsid w:val="0026119D"/>
    <w:rsid w:val="00277BFD"/>
    <w:rsid w:val="00286496"/>
    <w:rsid w:val="0029116B"/>
    <w:rsid w:val="002A2623"/>
    <w:rsid w:val="002A3B26"/>
    <w:rsid w:val="002C4572"/>
    <w:rsid w:val="002D0B8D"/>
    <w:rsid w:val="002D73C7"/>
    <w:rsid w:val="002F7E1A"/>
    <w:rsid w:val="00300E1C"/>
    <w:rsid w:val="0030513B"/>
    <w:rsid w:val="00323440"/>
    <w:rsid w:val="003420C1"/>
    <w:rsid w:val="00345DF1"/>
    <w:rsid w:val="0035157B"/>
    <w:rsid w:val="003515DF"/>
    <w:rsid w:val="003543FA"/>
    <w:rsid w:val="00355950"/>
    <w:rsid w:val="00373462"/>
    <w:rsid w:val="00376C44"/>
    <w:rsid w:val="00381056"/>
    <w:rsid w:val="003823DA"/>
    <w:rsid w:val="0038272B"/>
    <w:rsid w:val="00382FD2"/>
    <w:rsid w:val="00387DFC"/>
    <w:rsid w:val="00390F61"/>
    <w:rsid w:val="003B416D"/>
    <w:rsid w:val="003B449D"/>
    <w:rsid w:val="003B4C18"/>
    <w:rsid w:val="003D54F4"/>
    <w:rsid w:val="003F242F"/>
    <w:rsid w:val="003F27F7"/>
    <w:rsid w:val="00404B00"/>
    <w:rsid w:val="00405F42"/>
    <w:rsid w:val="00406313"/>
    <w:rsid w:val="004064C4"/>
    <w:rsid w:val="00422241"/>
    <w:rsid w:val="00432CA1"/>
    <w:rsid w:val="00447FCF"/>
    <w:rsid w:val="004564DC"/>
    <w:rsid w:val="00467332"/>
    <w:rsid w:val="00472AE8"/>
    <w:rsid w:val="0048006C"/>
    <w:rsid w:val="00492B92"/>
    <w:rsid w:val="004A7AA3"/>
    <w:rsid w:val="004A7D91"/>
    <w:rsid w:val="004C0B4D"/>
    <w:rsid w:val="004C1004"/>
    <w:rsid w:val="004C18AC"/>
    <w:rsid w:val="004C5735"/>
    <w:rsid w:val="004E1461"/>
    <w:rsid w:val="004E2675"/>
    <w:rsid w:val="004F2E1D"/>
    <w:rsid w:val="0050102F"/>
    <w:rsid w:val="00521332"/>
    <w:rsid w:val="005232AD"/>
    <w:rsid w:val="00530C0A"/>
    <w:rsid w:val="00531270"/>
    <w:rsid w:val="005354D6"/>
    <w:rsid w:val="00536C82"/>
    <w:rsid w:val="005567B9"/>
    <w:rsid w:val="00557B7C"/>
    <w:rsid w:val="00560C42"/>
    <w:rsid w:val="00564617"/>
    <w:rsid w:val="00564D09"/>
    <w:rsid w:val="00576710"/>
    <w:rsid w:val="005905FA"/>
    <w:rsid w:val="0059354A"/>
    <w:rsid w:val="00596BFF"/>
    <w:rsid w:val="005975DE"/>
    <w:rsid w:val="005A4B2A"/>
    <w:rsid w:val="005B61C3"/>
    <w:rsid w:val="005C205C"/>
    <w:rsid w:val="005C4D5D"/>
    <w:rsid w:val="005F4515"/>
    <w:rsid w:val="005F78A3"/>
    <w:rsid w:val="00614944"/>
    <w:rsid w:val="00622768"/>
    <w:rsid w:val="00622AD3"/>
    <w:rsid w:val="00643D73"/>
    <w:rsid w:val="00645EEC"/>
    <w:rsid w:val="00651427"/>
    <w:rsid w:val="00654637"/>
    <w:rsid w:val="00655361"/>
    <w:rsid w:val="00667AC2"/>
    <w:rsid w:val="0068676E"/>
    <w:rsid w:val="00687BD9"/>
    <w:rsid w:val="006A0D04"/>
    <w:rsid w:val="006A299E"/>
    <w:rsid w:val="006A356B"/>
    <w:rsid w:val="006B5754"/>
    <w:rsid w:val="006C1F52"/>
    <w:rsid w:val="006D1242"/>
    <w:rsid w:val="006D1293"/>
    <w:rsid w:val="006D4A4C"/>
    <w:rsid w:val="006E019C"/>
    <w:rsid w:val="006E562E"/>
    <w:rsid w:val="006E7F50"/>
    <w:rsid w:val="006F4EA5"/>
    <w:rsid w:val="006F6932"/>
    <w:rsid w:val="00702540"/>
    <w:rsid w:val="00716B31"/>
    <w:rsid w:val="00741263"/>
    <w:rsid w:val="0074402E"/>
    <w:rsid w:val="0074614C"/>
    <w:rsid w:val="007601C5"/>
    <w:rsid w:val="007604B4"/>
    <w:rsid w:val="0077332F"/>
    <w:rsid w:val="007954BF"/>
    <w:rsid w:val="007A63C9"/>
    <w:rsid w:val="007C233A"/>
    <w:rsid w:val="007D2FF7"/>
    <w:rsid w:val="007E021E"/>
    <w:rsid w:val="007E3BDE"/>
    <w:rsid w:val="00801C63"/>
    <w:rsid w:val="0080470C"/>
    <w:rsid w:val="00811D64"/>
    <w:rsid w:val="00816890"/>
    <w:rsid w:val="00817062"/>
    <w:rsid w:val="008207E2"/>
    <w:rsid w:val="00821E39"/>
    <w:rsid w:val="00824B11"/>
    <w:rsid w:val="0082528D"/>
    <w:rsid w:val="008509AD"/>
    <w:rsid w:val="00854A06"/>
    <w:rsid w:val="00854FC4"/>
    <w:rsid w:val="00855FFC"/>
    <w:rsid w:val="00861766"/>
    <w:rsid w:val="00866C24"/>
    <w:rsid w:val="00876EB1"/>
    <w:rsid w:val="0087763A"/>
    <w:rsid w:val="008821D8"/>
    <w:rsid w:val="008A4800"/>
    <w:rsid w:val="008B16B1"/>
    <w:rsid w:val="008B5D93"/>
    <w:rsid w:val="008C762B"/>
    <w:rsid w:val="008D3BA3"/>
    <w:rsid w:val="008F19A4"/>
    <w:rsid w:val="008F45D2"/>
    <w:rsid w:val="00907186"/>
    <w:rsid w:val="00915A47"/>
    <w:rsid w:val="00921C02"/>
    <w:rsid w:val="009305DA"/>
    <w:rsid w:val="00953FA0"/>
    <w:rsid w:val="00960C9A"/>
    <w:rsid w:val="00962B49"/>
    <w:rsid w:val="009717AB"/>
    <w:rsid w:val="00971E26"/>
    <w:rsid w:val="00977ED3"/>
    <w:rsid w:val="00983A9F"/>
    <w:rsid w:val="0099047C"/>
    <w:rsid w:val="009931B5"/>
    <w:rsid w:val="00993CD5"/>
    <w:rsid w:val="009B5B0D"/>
    <w:rsid w:val="009C062B"/>
    <w:rsid w:val="009C761B"/>
    <w:rsid w:val="009D1D3B"/>
    <w:rsid w:val="009E523C"/>
    <w:rsid w:val="009F741C"/>
    <w:rsid w:val="00A05E43"/>
    <w:rsid w:val="00A20942"/>
    <w:rsid w:val="00A33C65"/>
    <w:rsid w:val="00A77007"/>
    <w:rsid w:val="00A84AD8"/>
    <w:rsid w:val="00A91A31"/>
    <w:rsid w:val="00A94A41"/>
    <w:rsid w:val="00AA54F2"/>
    <w:rsid w:val="00AB0731"/>
    <w:rsid w:val="00AB70C2"/>
    <w:rsid w:val="00AC0A3E"/>
    <w:rsid w:val="00AD0897"/>
    <w:rsid w:val="00AE143B"/>
    <w:rsid w:val="00AE17B2"/>
    <w:rsid w:val="00AE4388"/>
    <w:rsid w:val="00AF6AFC"/>
    <w:rsid w:val="00B007F3"/>
    <w:rsid w:val="00B011FF"/>
    <w:rsid w:val="00B15E0D"/>
    <w:rsid w:val="00B16811"/>
    <w:rsid w:val="00B17655"/>
    <w:rsid w:val="00B21CB5"/>
    <w:rsid w:val="00B30C29"/>
    <w:rsid w:val="00B31BE5"/>
    <w:rsid w:val="00B477D3"/>
    <w:rsid w:val="00B5184F"/>
    <w:rsid w:val="00B565DF"/>
    <w:rsid w:val="00B76549"/>
    <w:rsid w:val="00B910A2"/>
    <w:rsid w:val="00B91B73"/>
    <w:rsid w:val="00BA2C27"/>
    <w:rsid w:val="00BA355B"/>
    <w:rsid w:val="00BB6C7E"/>
    <w:rsid w:val="00BD7B49"/>
    <w:rsid w:val="00BD7FB5"/>
    <w:rsid w:val="00BF45DB"/>
    <w:rsid w:val="00C05247"/>
    <w:rsid w:val="00C162EE"/>
    <w:rsid w:val="00C238FE"/>
    <w:rsid w:val="00C2657E"/>
    <w:rsid w:val="00C37FFE"/>
    <w:rsid w:val="00C4215F"/>
    <w:rsid w:val="00C421C6"/>
    <w:rsid w:val="00C42B0D"/>
    <w:rsid w:val="00C53471"/>
    <w:rsid w:val="00C56918"/>
    <w:rsid w:val="00C60033"/>
    <w:rsid w:val="00C60BC8"/>
    <w:rsid w:val="00C70318"/>
    <w:rsid w:val="00C714AF"/>
    <w:rsid w:val="00C93816"/>
    <w:rsid w:val="00CA1FF7"/>
    <w:rsid w:val="00CB1809"/>
    <w:rsid w:val="00CD0FC7"/>
    <w:rsid w:val="00CD295F"/>
    <w:rsid w:val="00CE08D4"/>
    <w:rsid w:val="00D03438"/>
    <w:rsid w:val="00D05600"/>
    <w:rsid w:val="00D50710"/>
    <w:rsid w:val="00D54DF8"/>
    <w:rsid w:val="00D61FF0"/>
    <w:rsid w:val="00D651F5"/>
    <w:rsid w:val="00D75FD1"/>
    <w:rsid w:val="00D77965"/>
    <w:rsid w:val="00D92947"/>
    <w:rsid w:val="00DC5B7A"/>
    <w:rsid w:val="00DD22D5"/>
    <w:rsid w:val="00DE034C"/>
    <w:rsid w:val="00DE1AB8"/>
    <w:rsid w:val="00DE3014"/>
    <w:rsid w:val="00DE4624"/>
    <w:rsid w:val="00DE71C5"/>
    <w:rsid w:val="00DF17AB"/>
    <w:rsid w:val="00E00BF7"/>
    <w:rsid w:val="00E043A3"/>
    <w:rsid w:val="00E067BD"/>
    <w:rsid w:val="00E14536"/>
    <w:rsid w:val="00E220EE"/>
    <w:rsid w:val="00E376F6"/>
    <w:rsid w:val="00E54F60"/>
    <w:rsid w:val="00E713CA"/>
    <w:rsid w:val="00E73E05"/>
    <w:rsid w:val="00E806CA"/>
    <w:rsid w:val="00E902DA"/>
    <w:rsid w:val="00EB098E"/>
    <w:rsid w:val="00EC0AA4"/>
    <w:rsid w:val="00ED22F0"/>
    <w:rsid w:val="00ED375C"/>
    <w:rsid w:val="00EF13C4"/>
    <w:rsid w:val="00F203AD"/>
    <w:rsid w:val="00F322F6"/>
    <w:rsid w:val="00F41B41"/>
    <w:rsid w:val="00F42D71"/>
    <w:rsid w:val="00F520EF"/>
    <w:rsid w:val="00F55799"/>
    <w:rsid w:val="00F5685E"/>
    <w:rsid w:val="00F620BD"/>
    <w:rsid w:val="00F63730"/>
    <w:rsid w:val="00F67FB2"/>
    <w:rsid w:val="00F77871"/>
    <w:rsid w:val="00F846FC"/>
    <w:rsid w:val="00FA7E86"/>
    <w:rsid w:val="00FB323F"/>
    <w:rsid w:val="00FB3FB7"/>
    <w:rsid w:val="00FB5D51"/>
    <w:rsid w:val="00FC19B3"/>
    <w:rsid w:val="00FE59DE"/>
    <w:rsid w:val="00FE7EB2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2133"/>
  <w15:docId w15:val="{3E4C9D61-ADA4-4EDE-B286-0BE4F72D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="Times New Roman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7" w:qFormat="1"/>
    <w:lsdException w:name="heading 2" w:semiHidden="1" w:uiPriority="18" w:unhideWhenUsed="1" w:qFormat="1"/>
    <w:lsdException w:name="heading 3" w:semiHidden="1" w:uiPriority="19" w:unhideWhenUsed="1" w:qFormat="1"/>
    <w:lsdException w:name="heading 4" w:semiHidden="1" w:uiPriority="2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047C"/>
    <w:rPr>
      <w:rFonts w:ascii="Arial" w:hAnsi="Arial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17"/>
    <w:qFormat/>
    <w:rsid w:val="00DE4624"/>
    <w:pPr>
      <w:spacing w:before="400" w:after="60"/>
      <w:contextualSpacing/>
      <w:outlineLvl w:val="0"/>
    </w:pPr>
    <w:rPr>
      <w:rFonts w:asciiTheme="majorHAnsi" w:eastAsiaTheme="majorEastAsia" w:hAnsiTheme="majorHAns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8"/>
    <w:qFormat/>
    <w:rsid w:val="00DE4624"/>
    <w:pPr>
      <w:keepNext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19"/>
    <w:qFormat/>
    <w:rsid w:val="00DE4624"/>
    <w:pPr>
      <w:spacing w:before="120" w:after="60"/>
      <w:contextualSpacing/>
      <w:outlineLvl w:val="2"/>
    </w:pPr>
    <w:rPr>
      <w:rFonts w:asciiTheme="majorHAnsi" w:eastAsiaTheme="majorEastAsia" w:hAnsiTheme="majorHAnsi"/>
      <w:smallCaps/>
      <w:color w:val="1F497D" w:themeColor="text2"/>
      <w:spacing w:val="20"/>
    </w:rPr>
  </w:style>
  <w:style w:type="paragraph" w:styleId="berschrift4">
    <w:name w:val="heading 4"/>
    <w:basedOn w:val="Standard"/>
    <w:next w:val="Standard"/>
    <w:link w:val="berschrift4Zchn"/>
    <w:uiPriority w:val="20"/>
    <w:qFormat/>
    <w:rsid w:val="00DE4624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6D1242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6D124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6D1242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6D1242"/>
    <w:pPr>
      <w:spacing w:before="200" w:after="60"/>
      <w:contextualSpacing/>
      <w:outlineLvl w:val="7"/>
    </w:pPr>
    <w:rPr>
      <w:rFonts w:asciiTheme="majorHAnsi" w:eastAsiaTheme="majorEastAsia" w:hAnsiTheme="majorHAns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aliases w:val="mist,Überholt"/>
    <w:basedOn w:val="Standard"/>
    <w:next w:val="Standard"/>
    <w:link w:val="berschrift9Zchn"/>
    <w:uiPriority w:val="9"/>
    <w:semiHidden/>
    <w:rsid w:val="006D1242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basedOn w:val="Absatz-Standardschriftart"/>
    <w:semiHidden/>
    <w:rsid w:val="00E54F60"/>
    <w:rPr>
      <w:color w:val="800080"/>
      <w:u w:val="single"/>
    </w:rPr>
  </w:style>
  <w:style w:type="paragraph" w:styleId="Blocktext">
    <w:name w:val="Block Text"/>
    <w:basedOn w:val="Standard"/>
    <w:semiHidden/>
    <w:rsid w:val="00E54F60"/>
    <w:pPr>
      <w:spacing w:after="120"/>
      <w:ind w:left="1440" w:right="1440"/>
    </w:pPr>
  </w:style>
  <w:style w:type="paragraph" w:customStyle="1" w:styleId="DFGAbstand1">
    <w:name w:val="DFG Abstand 1"/>
    <w:basedOn w:val="Standard"/>
    <w:uiPriority w:val="23"/>
    <w:qFormat/>
    <w:rsid w:val="00DE4624"/>
  </w:style>
  <w:style w:type="paragraph" w:customStyle="1" w:styleId="DFGAbstand2">
    <w:name w:val="DFG Abstand 2"/>
    <w:basedOn w:val="Standard"/>
    <w:uiPriority w:val="24"/>
    <w:qFormat/>
    <w:rsid w:val="00DE4624"/>
    <w:rPr>
      <w:sz w:val="14"/>
    </w:rPr>
  </w:style>
  <w:style w:type="paragraph" w:customStyle="1" w:styleId="DFGAbstand3">
    <w:name w:val="DFG Abstand 3"/>
    <w:basedOn w:val="Standard"/>
    <w:uiPriority w:val="25"/>
    <w:qFormat/>
    <w:rsid w:val="00DE4624"/>
    <w:pPr>
      <w:tabs>
        <w:tab w:val="center" w:pos="4536"/>
        <w:tab w:val="right" w:pos="9072"/>
      </w:tabs>
    </w:pPr>
    <w:rPr>
      <w:rFonts w:ascii="Frutiger Light" w:eastAsiaTheme="majorEastAsia" w:hAnsi="Frutiger Light"/>
      <w:sz w:val="8"/>
    </w:rPr>
  </w:style>
  <w:style w:type="paragraph" w:styleId="Fuzeile">
    <w:name w:val="footer"/>
    <w:basedOn w:val="Standard"/>
    <w:link w:val="FuzeileZchn"/>
    <w:semiHidden/>
    <w:rsid w:val="00E54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E54F60"/>
    <w:rPr>
      <w:rFonts w:eastAsiaTheme="minorEastAsia"/>
      <w:color w:val="5A5A5A" w:themeColor="text1" w:themeTint="A5"/>
      <w:lang w:val="en-US" w:bidi="en-US"/>
    </w:rPr>
  </w:style>
  <w:style w:type="paragraph" w:customStyle="1" w:styleId="DFGBankverbindung">
    <w:name w:val="DFG Bankverbindung"/>
    <w:basedOn w:val="Fuzeile"/>
    <w:uiPriority w:val="22"/>
    <w:qFormat/>
    <w:rsid w:val="00DE4624"/>
    <w:rPr>
      <w:rFonts w:ascii="Frutiger Light" w:eastAsiaTheme="majorEastAsia" w:hAnsi="Frutiger Light"/>
      <w:sz w:val="13"/>
    </w:rPr>
  </w:style>
  <w:style w:type="paragraph" w:customStyle="1" w:styleId="DFGBriefkopf">
    <w:name w:val="DFG Briefkopf"/>
    <w:basedOn w:val="Standard"/>
    <w:uiPriority w:val="26"/>
    <w:qFormat/>
    <w:rsid w:val="00DE4624"/>
    <w:rPr>
      <w:rFonts w:ascii="Frutiger Light" w:eastAsiaTheme="majorEastAsia" w:hAnsi="Frutiger Light"/>
      <w:sz w:val="13"/>
    </w:rPr>
  </w:style>
  <w:style w:type="paragraph" w:customStyle="1" w:styleId="DFGBriefkopfFett">
    <w:name w:val="DFG Briefkopf Fett"/>
    <w:basedOn w:val="DFGBriefkopf"/>
    <w:uiPriority w:val="27"/>
    <w:rsid w:val="00DE4624"/>
    <w:rPr>
      <w:rFonts w:ascii="Frutiger Bold" w:hAnsi="Frutiger Bold"/>
    </w:rPr>
  </w:style>
  <w:style w:type="paragraph" w:customStyle="1" w:styleId="DFGIntro">
    <w:name w:val="DFG Intro"/>
    <w:basedOn w:val="Standard"/>
    <w:uiPriority w:val="28"/>
    <w:qFormat/>
    <w:rsid w:val="00DE4624"/>
    <w:rPr>
      <w:rFonts w:ascii="Frutiger Light" w:hAnsi="Frutiger Light"/>
      <w:sz w:val="13"/>
    </w:rPr>
  </w:style>
  <w:style w:type="paragraph" w:customStyle="1" w:styleId="DFGLogo">
    <w:name w:val="DFG Logo"/>
    <w:basedOn w:val="Fuzeile"/>
    <w:uiPriority w:val="21"/>
    <w:qFormat/>
    <w:rsid w:val="00DE4624"/>
    <w:rPr>
      <w:rFonts w:ascii="DFG-TTF" w:hAnsi="DFG-TTF"/>
      <w:sz w:val="56"/>
    </w:rPr>
  </w:style>
  <w:style w:type="paragraph" w:customStyle="1" w:styleId="DFGTitel">
    <w:name w:val="DFG Titel"/>
    <w:basedOn w:val="Standard"/>
    <w:uiPriority w:val="29"/>
    <w:qFormat/>
    <w:rsid w:val="00DE4624"/>
    <w:rPr>
      <w:rFonts w:ascii="Frutiger Light" w:hAnsi="Frutiger Light"/>
      <w:sz w:val="40"/>
    </w:rPr>
  </w:style>
  <w:style w:type="paragraph" w:styleId="Dokumentstruktur">
    <w:name w:val="Document Map"/>
    <w:basedOn w:val="Standard"/>
    <w:link w:val="DokumentstrukturZchn"/>
    <w:semiHidden/>
    <w:rsid w:val="00E54F60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54F60"/>
    <w:rPr>
      <w:rFonts w:ascii="Tahoma" w:eastAsiaTheme="minorEastAsia" w:hAnsi="Tahoma" w:cs="Tahoma"/>
      <w:color w:val="5A5A5A" w:themeColor="text1" w:themeTint="A5"/>
      <w:shd w:val="clear" w:color="auto" w:fill="000080"/>
      <w:lang w:val="en-US" w:bidi="en-US"/>
    </w:rPr>
  </w:style>
  <w:style w:type="paragraph" w:customStyle="1" w:styleId="F-Aufzhlung">
    <w:name w:val="F-Aufzählung"/>
    <w:basedOn w:val="Standard"/>
    <w:uiPriority w:val="8"/>
    <w:qFormat/>
    <w:rsid w:val="00DE4624"/>
    <w:pPr>
      <w:numPr>
        <w:numId w:val="1"/>
      </w:numPr>
    </w:pPr>
    <w:rPr>
      <w:rFonts w:eastAsiaTheme="minorEastAsia" w:cstheme="majorBidi"/>
      <w:szCs w:val="22"/>
      <w:lang w:eastAsia="en-US" w:bidi="en-US"/>
    </w:rPr>
  </w:style>
  <w:style w:type="paragraph" w:customStyle="1" w:styleId="F-AufzhlungEinrck">
    <w:name w:val="F-Aufzählung/Einrück"/>
    <w:basedOn w:val="F-Aufzhlung"/>
    <w:next w:val="Standard"/>
    <w:uiPriority w:val="10"/>
    <w:qFormat/>
    <w:rsid w:val="00DE4624"/>
    <w:pPr>
      <w:numPr>
        <w:numId w:val="2"/>
      </w:numPr>
    </w:pPr>
  </w:style>
  <w:style w:type="paragraph" w:customStyle="1" w:styleId="F-Aufzhlungfett">
    <w:name w:val="F-Aufzählung/fett"/>
    <w:basedOn w:val="Standard"/>
    <w:next w:val="Standard"/>
    <w:uiPriority w:val="9"/>
    <w:qFormat/>
    <w:rsid w:val="00DE4624"/>
    <w:pPr>
      <w:numPr>
        <w:numId w:val="3"/>
      </w:numPr>
    </w:pPr>
    <w:rPr>
      <w:b/>
      <w:bCs/>
    </w:rPr>
  </w:style>
  <w:style w:type="paragraph" w:customStyle="1" w:styleId="F-BetreffBezug">
    <w:name w:val="F-Betreff/Bezug"/>
    <w:basedOn w:val="Standard"/>
    <w:uiPriority w:val="1"/>
    <w:qFormat/>
    <w:rsid w:val="00DE4624"/>
    <w:rPr>
      <w:rFonts w:eastAsiaTheme="minorEastAsia" w:cstheme="majorBidi"/>
      <w:b/>
      <w:bCs/>
      <w:szCs w:val="22"/>
      <w:lang w:eastAsia="en-US" w:bidi="en-US"/>
    </w:rPr>
  </w:style>
  <w:style w:type="paragraph" w:customStyle="1" w:styleId="F-Gesperrt">
    <w:name w:val="F-Gesperrt"/>
    <w:basedOn w:val="Standard"/>
    <w:uiPriority w:val="4"/>
    <w:qFormat/>
    <w:rsid w:val="00DE4624"/>
    <w:pPr>
      <w:jc w:val="center"/>
    </w:pPr>
    <w:rPr>
      <w:rFonts w:eastAsiaTheme="minorEastAsia" w:cstheme="majorBidi"/>
      <w:spacing w:val="40"/>
      <w:szCs w:val="22"/>
      <w:lang w:eastAsia="en-US" w:bidi="en-US"/>
    </w:rPr>
  </w:style>
  <w:style w:type="paragraph" w:customStyle="1" w:styleId="F-Gesperrtfett">
    <w:name w:val="F-Gesperrt/fett"/>
    <w:basedOn w:val="Standard"/>
    <w:next w:val="Standard"/>
    <w:uiPriority w:val="5"/>
    <w:qFormat/>
    <w:rsid w:val="00DE4624"/>
    <w:pPr>
      <w:jc w:val="center"/>
    </w:pPr>
    <w:rPr>
      <w:b/>
      <w:bCs/>
      <w:spacing w:val="40"/>
    </w:rPr>
  </w:style>
  <w:style w:type="paragraph" w:customStyle="1" w:styleId="F-Grobuchstaben">
    <w:name w:val="F-Großbuchstaben"/>
    <w:basedOn w:val="Standard"/>
    <w:next w:val="Standard"/>
    <w:uiPriority w:val="13"/>
    <w:qFormat/>
    <w:rsid w:val="00DE4624"/>
    <w:rPr>
      <w:caps/>
    </w:rPr>
  </w:style>
  <w:style w:type="paragraph" w:customStyle="1" w:styleId="F-Numerisch">
    <w:name w:val="F-Numerisch"/>
    <w:basedOn w:val="Standard"/>
    <w:next w:val="Standard"/>
    <w:uiPriority w:val="11"/>
    <w:qFormat/>
    <w:rsid w:val="00DE4624"/>
    <w:pPr>
      <w:numPr>
        <w:numId w:val="4"/>
      </w:numPr>
    </w:pPr>
    <w:rPr>
      <w:bCs/>
    </w:rPr>
  </w:style>
  <w:style w:type="paragraph" w:customStyle="1" w:styleId="F-Numerischfett">
    <w:name w:val="F-Numerisch/fett"/>
    <w:basedOn w:val="Standard"/>
    <w:uiPriority w:val="12"/>
    <w:qFormat/>
    <w:rsid w:val="00DE4624"/>
    <w:pPr>
      <w:numPr>
        <w:numId w:val="5"/>
      </w:numPr>
    </w:pPr>
    <w:rPr>
      <w:rFonts w:eastAsiaTheme="minorEastAsia" w:cstheme="majorBidi"/>
      <w:b/>
      <w:szCs w:val="22"/>
      <w:lang w:eastAsia="en-US" w:bidi="en-US"/>
    </w:rPr>
  </w:style>
  <w:style w:type="character" w:customStyle="1" w:styleId="berschrift1Zchn">
    <w:name w:val="Überschrift 1 Zchn"/>
    <w:basedOn w:val="Absatz-Standardschriftart"/>
    <w:link w:val="berschrift1"/>
    <w:uiPriority w:val="17"/>
    <w:rsid w:val="00DE4624"/>
    <w:rPr>
      <w:rFonts w:eastAsiaTheme="majorEastAsia" w:cs="Times New Roman"/>
      <w:smallCaps/>
      <w:color w:val="0F243E" w:themeColor="text2" w:themeShade="7F"/>
      <w:spacing w:val="20"/>
      <w:sz w:val="32"/>
      <w:szCs w:val="32"/>
      <w:lang w:eastAsia="de-DE"/>
    </w:rPr>
  </w:style>
  <w:style w:type="paragraph" w:customStyle="1" w:styleId="F-berschrift1">
    <w:name w:val="F-Überschrift1"/>
    <w:basedOn w:val="Standard"/>
    <w:uiPriority w:val="14"/>
    <w:qFormat/>
    <w:rsid w:val="00DE4624"/>
    <w:pPr>
      <w:tabs>
        <w:tab w:val="left" w:pos="5580"/>
      </w:tabs>
    </w:pPr>
    <w:rPr>
      <w:rFonts w:eastAsiaTheme="minorEastAsia" w:cstheme="majorBidi"/>
      <w:b/>
      <w:sz w:val="24"/>
      <w:lang w:eastAsia="en-US" w:bidi="en-US"/>
    </w:rPr>
  </w:style>
  <w:style w:type="paragraph" w:customStyle="1" w:styleId="F-berschrift2">
    <w:name w:val="F-Überschrift2"/>
    <w:basedOn w:val="Standard"/>
    <w:uiPriority w:val="15"/>
    <w:qFormat/>
    <w:rsid w:val="00DE4624"/>
    <w:rPr>
      <w:rFonts w:eastAsiaTheme="minorEastAsia" w:cstheme="majorBidi"/>
      <w:b/>
      <w:bCs/>
      <w:sz w:val="22"/>
      <w:szCs w:val="22"/>
      <w:lang w:eastAsia="en-US" w:bidi="en-US"/>
    </w:rPr>
  </w:style>
  <w:style w:type="paragraph" w:customStyle="1" w:styleId="F-berschrift3">
    <w:name w:val="F-Überschrift3"/>
    <w:basedOn w:val="Standard"/>
    <w:uiPriority w:val="16"/>
    <w:qFormat/>
    <w:rsid w:val="00DE4624"/>
    <w:rPr>
      <w:rFonts w:eastAsiaTheme="minorEastAsia" w:cstheme="majorBidi"/>
      <w:b/>
      <w:bCs/>
      <w:szCs w:val="22"/>
      <w:lang w:eastAsia="en-US" w:bidi="en-US"/>
    </w:rPr>
  </w:style>
  <w:style w:type="paragraph" w:customStyle="1" w:styleId="F-Unterbetreff-bezug">
    <w:name w:val="F-Unterbetreff/-bezug"/>
    <w:basedOn w:val="Standard"/>
    <w:next w:val="Standard"/>
    <w:uiPriority w:val="2"/>
    <w:qFormat/>
    <w:rsid w:val="00DE4624"/>
    <w:pPr>
      <w:numPr>
        <w:numId w:val="6"/>
      </w:numPr>
    </w:pPr>
  </w:style>
  <w:style w:type="paragraph" w:customStyle="1" w:styleId="F-Unterstrichen">
    <w:name w:val="F-Unterstrichen"/>
    <w:basedOn w:val="Standard"/>
    <w:uiPriority w:val="3"/>
    <w:qFormat/>
    <w:rsid w:val="00DE4624"/>
    <w:rPr>
      <w:u w:val="single"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E54F60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E54F60"/>
    <w:rPr>
      <w:rFonts w:eastAsiaTheme="minorEastAsia"/>
      <w:color w:val="5A5A5A" w:themeColor="text1" w:themeTint="A5"/>
      <w:lang w:val="en-US" w:bidi="en-US"/>
    </w:rPr>
  </w:style>
  <w:style w:type="paragraph" w:customStyle="1" w:styleId="F-Zentriert">
    <w:name w:val="F-Zentriert"/>
    <w:basedOn w:val="Standard"/>
    <w:uiPriority w:val="6"/>
    <w:qFormat/>
    <w:rsid w:val="00DE4624"/>
    <w:pPr>
      <w:jc w:val="center"/>
    </w:pPr>
  </w:style>
  <w:style w:type="paragraph" w:customStyle="1" w:styleId="F-Zentriertfett">
    <w:name w:val="F-Zentriert/fett"/>
    <w:basedOn w:val="Standard"/>
    <w:uiPriority w:val="7"/>
    <w:qFormat/>
    <w:rsid w:val="00DE4624"/>
    <w:pPr>
      <w:jc w:val="center"/>
    </w:pPr>
    <w:rPr>
      <w:b/>
      <w:bCs/>
    </w:rPr>
  </w:style>
  <w:style w:type="character" w:styleId="Hyperlink">
    <w:name w:val="Hyperlink"/>
    <w:basedOn w:val="Absatz-Standardschriftart"/>
    <w:semiHidden/>
    <w:rsid w:val="00E54F60"/>
    <w:rPr>
      <w:color w:val="0000FF"/>
      <w:u w:val="single"/>
    </w:rPr>
  </w:style>
  <w:style w:type="paragraph" w:styleId="Kopfzeile">
    <w:name w:val="header"/>
    <w:basedOn w:val="Standard"/>
    <w:link w:val="KopfzeileZchn"/>
    <w:semiHidden/>
    <w:rsid w:val="00E54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E54F60"/>
    <w:rPr>
      <w:rFonts w:eastAsiaTheme="minorEastAsia"/>
      <w:color w:val="5A5A5A" w:themeColor="text1" w:themeTint="A5"/>
      <w:lang w:val="en-US" w:bidi="en-US"/>
    </w:rPr>
  </w:style>
  <w:style w:type="character" w:styleId="Seitenzahl">
    <w:name w:val="page number"/>
    <w:basedOn w:val="Absatz-Standardschriftart"/>
    <w:semiHidden/>
    <w:rsid w:val="00E54F60"/>
    <w:rPr>
      <w:rFonts w:ascii="Arial" w:hAnsi="Arial"/>
      <w:sz w:val="20"/>
    </w:rPr>
  </w:style>
  <w:style w:type="paragraph" w:styleId="Textkrper">
    <w:name w:val="Body Text"/>
    <w:basedOn w:val="Standard"/>
    <w:link w:val="TextkrperZchn"/>
    <w:semiHidden/>
    <w:rsid w:val="00E54F60"/>
    <w:rPr>
      <w:b/>
      <w:bCs/>
      <w:sz w:val="28"/>
    </w:rPr>
  </w:style>
  <w:style w:type="character" w:customStyle="1" w:styleId="TextkrperZchn">
    <w:name w:val="Textkörper Zchn"/>
    <w:basedOn w:val="Absatz-Standardschriftart"/>
    <w:link w:val="Textkrper"/>
    <w:semiHidden/>
    <w:rsid w:val="00E54F60"/>
    <w:rPr>
      <w:rFonts w:eastAsiaTheme="minorEastAsia"/>
      <w:b/>
      <w:bCs/>
      <w:color w:val="5A5A5A" w:themeColor="text1" w:themeTint="A5"/>
      <w:sz w:val="28"/>
      <w:lang w:val="en-US" w:bidi="en-US"/>
    </w:rPr>
  </w:style>
  <w:style w:type="paragraph" w:styleId="Textkrper-Zeileneinzug">
    <w:name w:val="Body Text Indent"/>
    <w:basedOn w:val="Standard"/>
    <w:link w:val="Textkrper-ZeileneinzugZchn"/>
    <w:semiHidden/>
    <w:rsid w:val="00E54F60"/>
    <w:pPr>
      <w:tabs>
        <w:tab w:val="left" w:pos="7864"/>
      </w:tabs>
      <w:ind w:left="7904" w:hanging="454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E54F60"/>
    <w:rPr>
      <w:rFonts w:eastAsiaTheme="minorEastAsia"/>
      <w:color w:val="5A5A5A" w:themeColor="text1" w:themeTint="A5"/>
      <w:lang w:val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18"/>
    <w:rsid w:val="00DE4624"/>
    <w:rPr>
      <w:rFonts w:ascii="Arial" w:hAnsi="Arial" w:cs="Times New Roman"/>
      <w:b/>
      <w:b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19"/>
    <w:rsid w:val="00DE4624"/>
    <w:rPr>
      <w:rFonts w:eastAsiaTheme="majorEastAsia" w:cs="Times New Roman"/>
      <w:smallCaps/>
      <w:color w:val="1F497D" w:themeColor="text2"/>
      <w:spacing w:val="20"/>
      <w:sz w:val="20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20"/>
    <w:rsid w:val="00DE4624"/>
    <w:rPr>
      <w:rFonts w:eastAsiaTheme="majorEastAsia" w:cs="Times New Roman"/>
      <w:b/>
      <w:bCs/>
      <w:smallCaps/>
      <w:color w:val="3071C3" w:themeColor="text2" w:themeTint="BF"/>
      <w:spacing w:val="20"/>
      <w:sz w:val="20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047C"/>
    <w:rPr>
      <w:rFonts w:eastAsiaTheme="majorEastAsia" w:cs="Times New Roman"/>
      <w:smallCaps/>
      <w:color w:val="3071C3" w:themeColor="text2" w:themeTint="BF"/>
      <w:spacing w:val="20"/>
      <w:sz w:val="20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047C"/>
    <w:rPr>
      <w:rFonts w:eastAsiaTheme="majorEastAsia" w:cs="Times New Roman"/>
      <w:smallCaps/>
      <w:color w:val="938953" w:themeColor="background2" w:themeShade="7F"/>
      <w:spacing w:val="20"/>
      <w:sz w:val="20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047C"/>
    <w:rPr>
      <w:rFonts w:eastAsiaTheme="majorEastAsia" w:cs="Times New Roman"/>
      <w:b/>
      <w:bCs/>
      <w:smallCaps/>
      <w:color w:val="938953" w:themeColor="background2" w:themeShade="7F"/>
      <w:spacing w:val="20"/>
      <w:sz w:val="16"/>
      <w:szCs w:val="16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047C"/>
    <w:rPr>
      <w:rFonts w:eastAsiaTheme="majorEastAsia" w:cs="Times New Roman"/>
      <w:b/>
      <w:smallCaps/>
      <w:color w:val="938953" w:themeColor="background2" w:themeShade="7F"/>
      <w:spacing w:val="20"/>
      <w:sz w:val="16"/>
      <w:szCs w:val="16"/>
      <w:lang w:eastAsia="de-DE"/>
    </w:rPr>
  </w:style>
  <w:style w:type="character" w:customStyle="1" w:styleId="berschrift9Zchn">
    <w:name w:val="Überschrift 9 Zchn"/>
    <w:aliases w:val="mist Zchn,Überholt Zchn"/>
    <w:basedOn w:val="Absatz-Standardschriftart"/>
    <w:link w:val="berschrift9"/>
    <w:uiPriority w:val="9"/>
    <w:semiHidden/>
    <w:rsid w:val="0099047C"/>
    <w:rPr>
      <w:rFonts w:ascii="Arial" w:hAnsi="Arial" w:cs="Times New Roman"/>
      <w:sz w:val="20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DE4624"/>
    <w:pPr>
      <w:spacing w:before="360"/>
    </w:pPr>
    <w:rPr>
      <w:b/>
      <w:bCs/>
      <w:caps/>
      <w:sz w:val="24"/>
      <w:szCs w:val="28"/>
    </w:rPr>
  </w:style>
  <w:style w:type="paragraph" w:styleId="Verzeichnis2">
    <w:name w:val="toc 2"/>
    <w:basedOn w:val="Standard"/>
    <w:next w:val="Standard"/>
    <w:autoRedefine/>
    <w:semiHidden/>
    <w:rsid w:val="00E54F60"/>
    <w:pPr>
      <w:widowControl w:val="0"/>
      <w:tabs>
        <w:tab w:val="right" w:leader="underscore" w:pos="9062"/>
      </w:tabs>
      <w:overflowPunct w:val="0"/>
      <w:autoSpaceDE w:val="0"/>
      <w:autoSpaceDN w:val="0"/>
      <w:adjustRightInd w:val="0"/>
      <w:spacing w:before="120" w:line="360" w:lineRule="auto"/>
      <w:ind w:left="200"/>
      <w:jc w:val="center"/>
      <w:textAlignment w:val="baseline"/>
    </w:pPr>
    <w:rPr>
      <w:b/>
      <w:bCs/>
      <w:szCs w:val="26"/>
    </w:rPr>
  </w:style>
  <w:style w:type="paragraph" w:styleId="Verzeichnis3">
    <w:name w:val="toc 3"/>
    <w:basedOn w:val="Standard"/>
    <w:next w:val="Standard"/>
    <w:autoRedefine/>
    <w:semiHidden/>
    <w:rsid w:val="00E54F60"/>
    <w:pPr>
      <w:widowControl w:val="0"/>
      <w:overflowPunct w:val="0"/>
      <w:autoSpaceDE w:val="0"/>
      <w:autoSpaceDN w:val="0"/>
      <w:adjustRightInd w:val="0"/>
      <w:spacing w:line="360" w:lineRule="auto"/>
      <w:ind w:left="400"/>
      <w:textAlignment w:val="baseline"/>
    </w:pPr>
  </w:style>
  <w:style w:type="paragraph" w:customStyle="1" w:styleId="Vordruck">
    <w:name w:val="Vordruck"/>
    <w:uiPriority w:val="30"/>
    <w:rsid w:val="00DE4624"/>
    <w:pPr>
      <w:overflowPunct w:val="0"/>
      <w:autoSpaceDE w:val="0"/>
      <w:autoSpaceDN w:val="0"/>
      <w:adjustRightInd w:val="0"/>
      <w:textAlignment w:val="baseline"/>
    </w:pPr>
    <w:rPr>
      <w:rFonts w:ascii="Times New Roman" w:eastAsiaTheme="minorEastAsia" w:hAnsi="Times New Roman" w:cs="Times New Roman"/>
      <w:sz w:val="26"/>
      <w:szCs w:val="24"/>
      <w:lang w:val="en-US" w:eastAsia="de-DE" w:bidi="en-US"/>
    </w:rPr>
  </w:style>
  <w:style w:type="paragraph" w:customStyle="1" w:styleId="Formatvorlage1">
    <w:name w:val="Formatvorlage1"/>
    <w:basedOn w:val="Standard"/>
    <w:uiPriority w:val="99"/>
    <w:rsid w:val="00DE4624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73462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semiHidden/>
    <w:qFormat/>
    <w:rsid w:val="009B5B0D"/>
    <w:pPr>
      <w:contextualSpacing/>
    </w:pPr>
    <w:rPr>
      <w:rFonts w:eastAsiaTheme="majorEastAsia"/>
      <w:smallCaps/>
      <w:color w:val="17365D" w:themeColor="text2" w:themeShade="BF"/>
      <w:spacing w:val="5"/>
      <w:sz w:val="72"/>
      <w:szCs w:val="72"/>
      <w:lang w:val="en-US" w:bidi="en-US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99047C"/>
    <w:rPr>
      <w:rFonts w:eastAsiaTheme="majorEastAsia"/>
      <w:smallCaps/>
      <w:color w:val="17365D" w:themeColor="text2" w:themeShade="BF"/>
      <w:spacing w:val="5"/>
      <w:sz w:val="72"/>
      <w:szCs w:val="72"/>
      <w:lang w:val="en-US" w:bidi="en-US"/>
    </w:rPr>
  </w:style>
  <w:style w:type="paragraph" w:styleId="Untertitel">
    <w:name w:val="Subtitle"/>
    <w:next w:val="Standard"/>
    <w:link w:val="UntertitelZchn"/>
    <w:uiPriority w:val="11"/>
    <w:semiHidden/>
    <w:qFormat/>
    <w:rsid w:val="009B5B0D"/>
    <w:pPr>
      <w:spacing w:after="600"/>
    </w:pPr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99047C"/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styleId="Fett">
    <w:name w:val="Strong"/>
    <w:uiPriority w:val="22"/>
    <w:rsid w:val="00DE4624"/>
    <w:rPr>
      <w:b/>
      <w:bCs/>
      <w:spacing w:val="0"/>
    </w:rPr>
  </w:style>
  <w:style w:type="character" w:styleId="Hervorhebung">
    <w:name w:val="Emphasis"/>
    <w:uiPriority w:val="20"/>
    <w:semiHidden/>
    <w:qFormat/>
    <w:rsid w:val="006D124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uiPriority w:val="1"/>
    <w:semiHidden/>
    <w:qFormat/>
    <w:rsid w:val="006D1242"/>
  </w:style>
  <w:style w:type="paragraph" w:styleId="Listenabsatz">
    <w:name w:val="List Paragraph"/>
    <w:basedOn w:val="Standard"/>
    <w:uiPriority w:val="34"/>
    <w:semiHidden/>
    <w:qFormat/>
    <w:rsid w:val="006D12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6D1242"/>
    <w:rPr>
      <w:rFonts w:asciiTheme="minorHAnsi" w:hAnsiTheme="minorHAnsi"/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9047C"/>
    <w:rPr>
      <w:rFonts w:asciiTheme="minorHAnsi" w:hAnsiTheme="minorHAnsi" w:cs="Times New Roman"/>
      <w:i/>
      <w:iCs/>
      <w:sz w:val="20"/>
      <w:szCs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6D124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9047C"/>
    <w:rPr>
      <w:rFonts w:eastAsiaTheme="majorEastAsia" w:cs="Times New Roman"/>
      <w:smallCaps/>
      <w:color w:val="365F91" w:themeColor="accent1" w:themeShade="BF"/>
      <w:sz w:val="20"/>
      <w:szCs w:val="24"/>
      <w:lang w:eastAsia="de-DE"/>
    </w:rPr>
  </w:style>
  <w:style w:type="character" w:styleId="SchwacheHervorhebung">
    <w:name w:val="Subtle Emphasis"/>
    <w:uiPriority w:val="19"/>
    <w:semiHidden/>
    <w:qFormat/>
    <w:rsid w:val="006D1242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semiHidden/>
    <w:qFormat/>
    <w:rsid w:val="006D1242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semiHidden/>
    <w:qFormat/>
    <w:rsid w:val="006D124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semiHidden/>
    <w:qFormat/>
    <w:rsid w:val="006D124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semiHidden/>
    <w:qFormat/>
    <w:rsid w:val="006D124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3462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560C4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C4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C42"/>
    <w:rPr>
      <w:rFonts w:ascii="Tahoma" w:hAnsi="Tahoma" w:cs="Tahoma"/>
      <w:sz w:val="16"/>
      <w:szCs w:val="16"/>
      <w:lang w:eastAsia="de-DE"/>
    </w:rPr>
  </w:style>
  <w:style w:type="paragraph" w:customStyle="1" w:styleId="Quote1428096">
    <w:name w:val="Quote1428096"/>
    <w:basedOn w:val="Standard"/>
    <w:next w:val="Standard"/>
    <w:link w:val="AnfhrungszeichenZchn"/>
    <w:uiPriority w:val="29"/>
    <w:semiHidden/>
    <w:qFormat/>
    <w:rsid w:val="006D1242"/>
    <w:rPr>
      <w:rFonts w:asciiTheme="minorHAnsi" w:hAnsiTheme="minorHAnsi"/>
      <w:i/>
      <w:iCs/>
    </w:rPr>
  </w:style>
  <w:style w:type="character" w:customStyle="1" w:styleId="AnfhrungszeichenZchn">
    <w:name w:val="Anführungszeichen Zchn"/>
    <w:basedOn w:val="Absatz-Standardschriftart"/>
    <w:link w:val="Quote1428096"/>
    <w:uiPriority w:val="29"/>
    <w:semiHidden/>
    <w:rsid w:val="0099047C"/>
    <w:rPr>
      <w:rFonts w:asciiTheme="minorHAnsi" w:hAnsiTheme="minorHAnsi" w:cs="Times New Roman"/>
      <w:i/>
      <w:iCs/>
      <w:sz w:val="20"/>
      <w:szCs w:val="24"/>
      <w:lang w:eastAsia="de-DE"/>
    </w:rPr>
  </w:style>
  <w:style w:type="paragraph" w:customStyle="1" w:styleId="IntenseQuote1428096">
    <w:name w:val="Intense Quote1428096"/>
    <w:basedOn w:val="Standard"/>
    <w:next w:val="Standard"/>
    <w:link w:val="IntensivesAnfhrungszeichenZchn"/>
    <w:uiPriority w:val="30"/>
    <w:semiHidden/>
    <w:qFormat/>
    <w:rsid w:val="006D124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/>
      <w:smallCaps/>
      <w:color w:val="365F91" w:themeColor="accent1" w:themeShade="BF"/>
    </w:rPr>
  </w:style>
  <w:style w:type="character" w:customStyle="1" w:styleId="IntensivesAnfhrungszeichenZchn">
    <w:name w:val="Intensives Anführungszeichen Zchn"/>
    <w:basedOn w:val="Absatz-Standardschriftart"/>
    <w:link w:val="IntenseQuote1428096"/>
    <w:uiPriority w:val="30"/>
    <w:semiHidden/>
    <w:rsid w:val="0099047C"/>
    <w:rPr>
      <w:rFonts w:eastAsiaTheme="majorEastAsia" w:cs="Times New Roman"/>
      <w:smallCaps/>
      <w:color w:val="365F91" w:themeColor="accent1" w:themeShade="BF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1662D-6F33-4AB7-8604-0A2E61A746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9CDF86-3454-4561-B17E-E504200E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DB74FF1.dotm</Template>
  <TotalTime>0</TotalTime>
  <Pages>1</Pages>
  <Words>118</Words>
  <Characters>744</Characters>
  <Application>Microsoft Office Word</Application>
  <DocSecurity>4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DFG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tstthelen2007</dc:creator>
  <cp:lastModifiedBy>mayimona</cp:lastModifiedBy>
  <cp:revision>2</cp:revision>
  <dcterms:created xsi:type="dcterms:W3CDTF">2018-12-20T13:39:00Z</dcterms:created>
  <dcterms:modified xsi:type="dcterms:W3CDTF">2018-12-20T13:39:00Z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GUID">
    <vt:lpwstr>
    </vt:lpwstr>
  </property>
  <property fmtid="{D5CDD505-2E9C-101B-9397-08002B2CF9AE}" pid="3" name="FS-Creator">
    <vt:lpwstr>FS-Engine</vt:lpwstr>
  </property>
  <property fmtid="{D5CDD505-2E9C-101B-9397-08002B2CF9AE}" pid="4" name="FS-Vorlage">
    <vt:lpwstr>, SO_304, v10.0</vt:lpwstr>
  </property>
  <property fmtid="{D5CDD505-2E9C-101B-9397-08002B2CF9AE}" pid="5" name="FS-Vorlage-ID">
    <vt:r8>1144</vt:r8>
  </property>
  <property fmtid="{D5CDD505-2E9C-101B-9397-08002B2CF9AE}" pid="6" name="FS-Version-ID">
    <vt:r8>78146</vt:r8>
  </property>
  <property fmtid="{D5CDD505-2E9C-101B-9397-08002B2CF9AE}" pid="7" name="FS-Engine">
    <vt:lpwstr>2.2.30513.4248</vt:lpwstr>
  </property>
  <property fmtid="{D5CDD505-2E9C-101B-9397-08002B2CF9AE}" pid="8" name="FS-User">
    <vt:lpwstr>DFG-INT\kampmannm</vt:lpwstr>
  </property>
  <property fmtid="{D5CDD505-2E9C-101B-9397-08002B2CF9AE}" pid="9" name="FS-Status">
    <vt:lpwstr>Normal</vt:lpwstr>
  </property>
  <property fmtid="{D5CDD505-2E9C-101B-9397-08002B2CF9AE}" pid="10" name="ELEKTRAOID">
    <vt:lpwstr>250558947</vt:lpwstr>
  </property>
</Properties>
</file>